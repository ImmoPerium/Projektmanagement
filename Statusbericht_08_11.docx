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1C55" w14:textId="77777777" w:rsidR="00D514E7" w:rsidRPr="00A44A98" w:rsidRDefault="00D514E7" w:rsidP="00A06D37">
      <w:pPr>
        <w:tabs>
          <w:tab w:val="left" w:pos="709"/>
          <w:tab w:val="left" w:pos="1134"/>
          <w:tab w:val="left" w:pos="1701"/>
        </w:tabs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6"/>
        <w:gridCol w:w="3880"/>
        <w:gridCol w:w="2835"/>
      </w:tblGrid>
      <w:tr w:rsidR="00D514E7" w14:paraId="30A6D6ED" w14:textId="77777777" w:rsidTr="00A06D37">
        <w:trPr>
          <w:trHeight w:val="780"/>
        </w:trPr>
        <w:tc>
          <w:tcPr>
            <w:tcW w:w="2986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03B60E" w14:textId="5008340B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</w:rPr>
            </w:pPr>
            <w:r w:rsidRPr="007B4B3E">
              <w:rPr>
                <w:b/>
                <w:bCs/>
              </w:rPr>
              <w:t xml:space="preserve">Projekt </w:t>
            </w:r>
            <w:r w:rsidR="00DD1E9C">
              <w:rPr>
                <w:b/>
                <w:bCs/>
              </w:rPr>
              <w:br/>
            </w:r>
            <w:r w:rsidR="007C78C0">
              <w:rPr>
                <w:b/>
                <w:bCs/>
              </w:rPr>
              <w:t>Immoperium</w:t>
            </w:r>
          </w:p>
        </w:tc>
        <w:tc>
          <w:tcPr>
            <w:tcW w:w="38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6C145F" w14:textId="47C692EA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24637">
              <w:rPr>
                <w:b/>
                <w:bCs/>
                <w:caps/>
                <w:sz w:val="24"/>
                <w:szCs w:val="28"/>
              </w:rPr>
              <w:t>Statusbericht</w:t>
            </w:r>
            <w:r w:rsidRPr="00F24637">
              <w:rPr>
                <w:b/>
                <w:bCs/>
                <w:sz w:val="24"/>
                <w:szCs w:val="28"/>
              </w:rPr>
              <w:t xml:space="preserve"> NR. </w:t>
            </w:r>
            <w:r w:rsidR="007C78C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565FD1" w14:textId="37494104" w:rsidR="00D514E7" w:rsidRPr="007B4B3E" w:rsidRDefault="00F24637" w:rsidP="006A1B41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DATE  \* MERGEFORMAT </w:instrText>
            </w:r>
            <w:r>
              <w:rPr>
                <w:b/>
                <w:sz w:val="20"/>
              </w:rPr>
              <w:fldChar w:fldCharType="separate"/>
            </w:r>
            <w:r w:rsidR="006D2FFE">
              <w:rPr>
                <w:b/>
                <w:noProof/>
                <w:sz w:val="20"/>
              </w:rPr>
              <w:t>08.11.2020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D514E7" w:rsidRPr="007B4B3E" w14:paraId="29CFE2C8" w14:textId="77777777" w:rsidTr="00A06D37">
        <w:trPr>
          <w:trHeight w:val="752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9021A2" w14:textId="5F883CBC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Projektbeginn: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t>19.10.20</w:t>
            </w:r>
          </w:p>
          <w:p w14:paraId="33670E08" w14:textId="3FB132BE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Geplantes Ende: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t>25.01.21</w:t>
            </w:r>
          </w:p>
          <w:p w14:paraId="13921C01" w14:textId="39E3DF10" w:rsidR="00D514E7" w:rsidRPr="007B4B3E" w:rsidRDefault="00D514E7" w:rsidP="00F24637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 xml:space="preserve">Projektleiter: 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t>Gregor Jaap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4916B2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Berichtszeitraum:</w:t>
            </w:r>
          </w:p>
          <w:p w14:paraId="79F89DAD" w14:textId="76EFF127" w:rsidR="00D514E7" w:rsidRPr="007B4B3E" w:rsidRDefault="007C78C0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color w:val="FF6600"/>
                <w:sz w:val="28"/>
                <w:szCs w:val="28"/>
              </w:rPr>
            </w:pPr>
            <w:r>
              <w:rPr>
                <w:color w:val="FF6600"/>
                <w:sz w:val="28"/>
                <w:szCs w:val="28"/>
              </w:rPr>
              <w:t>01.11.</w:t>
            </w:r>
            <w:r w:rsidR="00F24637">
              <w:rPr>
                <w:color w:val="FF6600"/>
                <w:sz w:val="28"/>
                <w:szCs w:val="28"/>
              </w:rPr>
              <w:t xml:space="preserve"> </w:t>
            </w:r>
            <w:r w:rsidR="00DD1E9C" w:rsidRPr="00F24637">
              <w:rPr>
                <w:sz w:val="28"/>
                <w:szCs w:val="28"/>
              </w:rPr>
              <w:t xml:space="preserve">– </w:t>
            </w:r>
            <w:r>
              <w:rPr>
                <w:color w:val="FF6600"/>
                <w:sz w:val="28"/>
                <w:szCs w:val="28"/>
              </w:rPr>
              <w:t>08.11.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C5EF15" w14:textId="478A3390" w:rsidR="00D514E7" w:rsidRPr="007B4B3E" w:rsidRDefault="00D514E7" w:rsidP="00F72C1E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Anlass: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C78C0"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 w:rsidR="007C78C0">
              <w:rPr>
                <w:sz w:val="18"/>
                <w:szCs w:val="18"/>
              </w:rPr>
              <w:fldChar w:fldCharType="end"/>
            </w:r>
            <w:r w:rsidRPr="007B4B3E">
              <w:rPr>
                <w:sz w:val="18"/>
                <w:szCs w:val="18"/>
              </w:rPr>
              <w:t xml:space="preserve"> Monatsbericht</w:t>
            </w:r>
          </w:p>
          <w:p w14:paraId="3171CE93" w14:textId="77777777" w:rsidR="00D514E7" w:rsidRPr="007B4B3E" w:rsidRDefault="00D514E7" w:rsidP="00F72C1E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ab/>
            </w:r>
            <w:bookmarkStart w:id="0" w:name="Kontrollkästchen1"/>
            <w:r w:rsidRPr="007B4B3E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B4B3E"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 w:rsidRPr="007B4B3E">
              <w:rPr>
                <w:sz w:val="18"/>
                <w:szCs w:val="18"/>
              </w:rPr>
              <w:fldChar w:fldCharType="end"/>
            </w:r>
            <w:bookmarkEnd w:id="0"/>
            <w:r w:rsidRPr="007B4B3E">
              <w:rPr>
                <w:sz w:val="18"/>
                <w:szCs w:val="18"/>
              </w:rPr>
              <w:t xml:space="preserve"> Meilenstein</w:t>
            </w:r>
          </w:p>
          <w:p w14:paraId="760E9DFD" w14:textId="77777777" w:rsidR="00D514E7" w:rsidRPr="007B4B3E" w:rsidRDefault="00D514E7" w:rsidP="00F24637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ab/>
            </w:r>
            <w:r w:rsidRPr="007B4B3E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B3E"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 w:rsidRPr="007B4B3E">
              <w:rPr>
                <w:sz w:val="18"/>
                <w:szCs w:val="18"/>
              </w:rPr>
              <w:fldChar w:fldCharType="end"/>
            </w:r>
            <w:r w:rsidRPr="007B4B3E">
              <w:rPr>
                <w:sz w:val="18"/>
                <w:szCs w:val="18"/>
              </w:rPr>
              <w:t xml:space="preserve"> </w:t>
            </w:r>
            <w:r w:rsidR="00F24637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 w:rsidR="00F24637">
              <w:rPr>
                <w:sz w:val="18"/>
                <w:szCs w:val="18"/>
              </w:rPr>
              <w:instrText xml:space="preserve"> FORMTEXT </w:instrText>
            </w:r>
            <w:r w:rsidR="00F24637">
              <w:rPr>
                <w:sz w:val="18"/>
                <w:szCs w:val="18"/>
              </w:rPr>
            </w:r>
            <w:r w:rsidR="00F24637">
              <w:rPr>
                <w:sz w:val="18"/>
                <w:szCs w:val="18"/>
              </w:rPr>
              <w:fldChar w:fldCharType="separate"/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273BCD7A" w14:textId="77777777" w:rsidR="00D514E7" w:rsidRPr="00F76730" w:rsidRDefault="00D514E7" w:rsidP="00D514E7">
      <w:pPr>
        <w:tabs>
          <w:tab w:val="left" w:pos="709"/>
          <w:tab w:val="left" w:pos="1134"/>
          <w:tab w:val="left" w:pos="1701"/>
        </w:tabs>
        <w:rPr>
          <w:sz w:val="12"/>
          <w:szCs w:val="12"/>
        </w:rPr>
      </w:pPr>
    </w:p>
    <w:tbl>
      <w:tblPr>
        <w:tblStyle w:val="TableGrid"/>
        <w:tblW w:w="9629" w:type="dxa"/>
        <w:tblInd w:w="6" w:type="dxa"/>
        <w:tblCellMar>
          <w:top w:w="5" w:type="dxa"/>
          <w:left w:w="68" w:type="dxa"/>
        </w:tblCellMar>
        <w:tblLook w:val="04A0" w:firstRow="1" w:lastRow="0" w:firstColumn="1" w:lastColumn="0" w:noHBand="0" w:noVBand="1"/>
      </w:tblPr>
      <w:tblGrid>
        <w:gridCol w:w="2264"/>
        <w:gridCol w:w="1276"/>
        <w:gridCol w:w="6089"/>
      </w:tblGrid>
      <w:tr w:rsidR="00232079" w14:paraId="582851A2" w14:textId="77777777" w:rsidTr="00955CF5">
        <w:trPr>
          <w:trHeight w:val="293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D02A58" w14:textId="77777777" w:rsidR="00232079" w:rsidRDefault="00232079" w:rsidP="00955CF5">
            <w:pPr>
              <w:ind w:right="73"/>
              <w:jc w:val="center"/>
            </w:pPr>
            <w:r>
              <w:rPr>
                <w:rFonts w:eastAsia="Arial" w:cs="Arial"/>
                <w:b/>
                <w:sz w:val="24"/>
              </w:rPr>
              <w:t xml:space="preserve">Bereich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5478A" w14:textId="77777777" w:rsidR="00232079" w:rsidRDefault="00232079" w:rsidP="00955CF5">
            <w:pPr>
              <w:ind w:right="74"/>
              <w:jc w:val="center"/>
            </w:pPr>
            <w:r>
              <w:rPr>
                <w:rFonts w:eastAsia="Arial" w:cs="Arial"/>
                <w:b/>
                <w:sz w:val="24"/>
              </w:rPr>
              <w:t xml:space="preserve">Status </w:t>
            </w:r>
          </w:p>
        </w:tc>
        <w:tc>
          <w:tcPr>
            <w:tcW w:w="60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</w:tcPr>
          <w:p w14:paraId="28C63D3F" w14:textId="77777777" w:rsidR="00232079" w:rsidRDefault="00232079" w:rsidP="00955CF5">
            <w:r>
              <w:rPr>
                <w:rFonts w:eastAsia="Arial" w:cs="Arial"/>
                <w:b/>
                <w:sz w:val="24"/>
              </w:rPr>
              <w:t xml:space="preserve">Bemerkung </w:t>
            </w:r>
          </w:p>
        </w:tc>
      </w:tr>
      <w:tr w:rsidR="00232079" w14:paraId="5C4BD6A8" w14:textId="77777777" w:rsidTr="00955CF5">
        <w:trPr>
          <w:trHeight w:val="817"/>
        </w:trPr>
        <w:tc>
          <w:tcPr>
            <w:tcW w:w="22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9316" w14:textId="77777777" w:rsidR="00232079" w:rsidRDefault="00232079" w:rsidP="00955CF5">
            <w:pPr>
              <w:ind w:right="71"/>
              <w:jc w:val="right"/>
            </w:pPr>
            <w:r>
              <w:rPr>
                <w:rFonts w:eastAsia="Arial" w:cs="Arial"/>
                <w:b/>
                <w:sz w:val="28"/>
              </w:rPr>
              <w:t>Termine</w:t>
            </w:r>
            <w:r>
              <w:rPr>
                <w:rFonts w:eastAsia="Arial" w:cs="Arial"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787A9" w14:textId="77777777" w:rsidR="00232079" w:rsidRDefault="00232079" w:rsidP="00955CF5">
            <w:pPr>
              <w:ind w:right="162"/>
              <w:jc w:val="right"/>
            </w:pPr>
            <w:r>
              <w:rPr>
                <w:noProof/>
              </w:rPr>
              <w:drawing>
                <wp:inline distT="0" distB="0" distL="0" distR="0" wp14:anchorId="316ADA30" wp14:editId="6B411E67">
                  <wp:extent cx="496824" cy="512064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/>
                <w:sz w:val="32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0C41F9" w14:textId="77777777" w:rsidR="00232079" w:rsidRDefault="00232079" w:rsidP="00955CF5">
            <w:r>
              <w:rPr>
                <w:rFonts w:eastAsia="Arial" w:cs="Arial"/>
                <w:sz w:val="20"/>
              </w:rPr>
              <w:t>Design Delay</w:t>
            </w:r>
          </w:p>
        </w:tc>
      </w:tr>
      <w:tr w:rsidR="00232079" w14:paraId="75AE0E63" w14:textId="77777777" w:rsidTr="00955CF5">
        <w:trPr>
          <w:trHeight w:val="821"/>
        </w:trPr>
        <w:tc>
          <w:tcPr>
            <w:tcW w:w="22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6C5C4" w14:textId="77777777" w:rsidR="00232079" w:rsidRDefault="00232079" w:rsidP="00955CF5">
            <w:pPr>
              <w:ind w:right="71"/>
              <w:jc w:val="right"/>
            </w:pPr>
            <w:r>
              <w:rPr>
                <w:rFonts w:eastAsia="Arial" w:cs="Arial"/>
                <w:b/>
                <w:sz w:val="28"/>
              </w:rPr>
              <w:t>Aufwand</w:t>
            </w:r>
            <w:r>
              <w:rPr>
                <w:rFonts w:eastAsia="Arial" w:cs="Arial"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DEF22" w14:textId="77777777" w:rsidR="00232079" w:rsidRDefault="00232079" w:rsidP="00955CF5">
            <w:pPr>
              <w:ind w:right="162"/>
              <w:jc w:val="right"/>
            </w:pPr>
            <w:r>
              <w:rPr>
                <w:noProof/>
              </w:rPr>
              <w:drawing>
                <wp:inline distT="0" distB="0" distL="0" distR="0" wp14:anchorId="3C3853BF" wp14:editId="57F1A9D1">
                  <wp:extent cx="496824" cy="512064"/>
                  <wp:effectExtent l="0" t="0" r="0" b="0"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/>
                <w:sz w:val="32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1BB9A7" w14:textId="77816532" w:rsidR="00232079" w:rsidRDefault="003E2A05" w:rsidP="00955CF5">
            <w:r>
              <w:rPr>
                <w:rFonts w:eastAsia="Arial" w:cs="Arial"/>
                <w:sz w:val="20"/>
              </w:rPr>
              <w:t>o.k.</w:t>
            </w:r>
            <w:r w:rsidR="00232079">
              <w:rPr>
                <w:rFonts w:eastAsia="Arial" w:cs="Arial"/>
                <w:b/>
                <w:sz w:val="20"/>
              </w:rPr>
              <w:t xml:space="preserve"> </w:t>
            </w:r>
          </w:p>
        </w:tc>
      </w:tr>
    </w:tbl>
    <w:p w14:paraId="29515900" w14:textId="77777777" w:rsidR="00232079" w:rsidRPr="00F357D0" w:rsidRDefault="00232079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12"/>
        <w:gridCol w:w="988"/>
        <w:gridCol w:w="996"/>
      </w:tblGrid>
      <w:tr w:rsidR="00D514E7" w:rsidRPr="007B4B3E" w14:paraId="6B9C2469" w14:textId="77777777" w:rsidTr="00DD1E9C">
        <w:tc>
          <w:tcPr>
            <w:tcW w:w="7712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9CC000" w14:textId="77777777" w:rsidR="00D514E7" w:rsidRPr="007B4B3E" w:rsidRDefault="00D514E7" w:rsidP="0042598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Im Berichtszeitraum erwartete Ergebnisse (was hätte </w:t>
            </w:r>
            <w:r w:rsidR="0042598E">
              <w:rPr>
                <w:b/>
                <w:bCs/>
                <w:color w:val="FFFFFF"/>
                <w:sz w:val="18"/>
                <w:szCs w:val="18"/>
              </w:rPr>
              <w:t>erarbeitet werden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sollen?)</w:t>
            </w:r>
          </w:p>
        </w:tc>
        <w:tc>
          <w:tcPr>
            <w:tcW w:w="1984" w:type="dxa"/>
            <w:gridSpan w:val="2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7E840A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erfüllt / nicht erfüllt</w:t>
            </w:r>
          </w:p>
        </w:tc>
      </w:tr>
      <w:tr w:rsidR="00D514E7" w:rsidRPr="007B4B3E" w14:paraId="4DFB0B0E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2DB37F" w14:textId="60F29B5A" w:rsidR="00D514E7" w:rsidRPr="007B4B3E" w:rsidRDefault="007C78C0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Start nach Design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4C09F1" w14:textId="6E0CC447" w:rsidR="00D514E7" w:rsidRPr="007B4B3E" w:rsidRDefault="007C78C0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2"/>
            <w:r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265798" w14:textId="77777777" w:rsidR="00D514E7" w:rsidRPr="007B4B3E" w:rsidRDefault="0042598E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5"/>
            <w:r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</w:tc>
      </w:tr>
      <w:tr w:rsidR="00D514E7" w:rsidRPr="007B4B3E" w14:paraId="62142CC5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E3F1B4" w14:textId="474F0285" w:rsidR="00D514E7" w:rsidRPr="007B4B3E" w:rsidRDefault="003E2A05" w:rsidP="00DD1E9C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7C78C0">
              <w:rPr>
                <w:sz w:val="18"/>
                <w:szCs w:val="18"/>
              </w:rPr>
              <w:t>bjekte anzeigen - Frontend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BC4328" w14:textId="77777777" w:rsidR="00D514E7" w:rsidRPr="007B4B3E" w:rsidRDefault="0042598E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3"/>
            <w:r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693B48" w14:textId="6D8633D1" w:rsidR="00D514E7" w:rsidRPr="007B4B3E" w:rsidRDefault="007C78C0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6"/>
            <w:r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 w:rsidR="00D514E7" w:rsidRPr="007B4B3E" w14:paraId="75DDD0D0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0665D2" w14:textId="2108E651" w:rsidR="00D514E7" w:rsidRPr="007B4B3E" w:rsidRDefault="007C78C0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Grobes Webdesign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7D0479" w14:textId="6D6055F8" w:rsidR="00D514E7" w:rsidRPr="007B4B3E" w:rsidRDefault="007C78C0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Kontrollkästchen4"/>
            <w:r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219854" w14:textId="77777777" w:rsidR="00D514E7" w:rsidRPr="007B4B3E" w:rsidRDefault="0042598E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7"/>
            <w:r>
              <w:rPr>
                <w:sz w:val="18"/>
                <w:szCs w:val="18"/>
              </w:rPr>
              <w:instrText xml:space="preserve"> FORMCHECKBOX </w:instrText>
            </w:r>
            <w:r w:rsidR="003D05F3">
              <w:rPr>
                <w:sz w:val="18"/>
                <w:szCs w:val="18"/>
              </w:rPr>
            </w:r>
            <w:r w:rsidR="003D05F3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</w:p>
        </w:tc>
      </w:tr>
    </w:tbl>
    <w:p w14:paraId="59A0B6F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394C14A2" w14:textId="77777777" w:rsidTr="00F24637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98283B" w14:textId="77777777" w:rsidR="00D514E7" w:rsidRPr="007B4B3E" w:rsidRDefault="00F2463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Begründung von Abweichungen </w:t>
            </w:r>
          </w:p>
        </w:tc>
      </w:tr>
      <w:tr w:rsidR="00D514E7" w:rsidRPr="003E2A05" w14:paraId="0DAFEE4E" w14:textId="77777777" w:rsidTr="00055A55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C06358" w14:textId="2099A13F" w:rsidR="00D514E7" w:rsidRPr="003E2A05" w:rsidRDefault="007C78C0" w:rsidP="006A1B41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  <w:vertAlign w:val="superscript"/>
              </w:rPr>
            </w:pPr>
            <w:r w:rsidRPr="003E2A05">
              <w:rPr>
                <w:sz w:val="18"/>
                <w:szCs w:val="18"/>
                <w:vertAlign w:val="superscript"/>
              </w:rPr>
              <w:t>Warten auf Design</w:t>
            </w:r>
          </w:p>
        </w:tc>
      </w:tr>
      <w:tr w:rsidR="00D514E7" w:rsidRPr="007B4B3E" w14:paraId="451ED768" w14:textId="77777777" w:rsidTr="00055A55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155D6D1" w14:textId="462853F5" w:rsidR="00D514E7" w:rsidRPr="007B4B3E" w:rsidRDefault="00EB01E9" w:rsidP="00055A55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Vortrag hat länger gedauert</w:t>
            </w:r>
          </w:p>
        </w:tc>
      </w:tr>
    </w:tbl>
    <w:p w14:paraId="4B3A958F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F24637" w:rsidRPr="007B4B3E" w14:paraId="0AEC2AC1" w14:textId="77777777" w:rsidTr="00F60D5A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88748E" w14:textId="77777777" w:rsidR="00F24637" w:rsidRPr="007B4B3E" w:rsidRDefault="00F24637" w:rsidP="00F60D5A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Spezielle Anträge: </w:t>
            </w:r>
          </w:p>
        </w:tc>
      </w:tr>
      <w:tr w:rsidR="00F24637" w:rsidRPr="007B4B3E" w14:paraId="6C004761" w14:textId="77777777" w:rsidTr="00F60D5A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30E650" w14:textId="2E6F3A2F" w:rsidR="00F24637" w:rsidRPr="007B4B3E" w:rsidRDefault="00EB01E9" w:rsidP="00F60D5A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Wunsch zur besseren Kommunikation</w:t>
            </w:r>
          </w:p>
        </w:tc>
      </w:tr>
      <w:tr w:rsidR="00F24637" w:rsidRPr="007B4B3E" w14:paraId="7F9C5852" w14:textId="77777777" w:rsidTr="00F60D5A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1BF368B" w14:textId="309B3751" w:rsidR="00F24637" w:rsidRPr="007B4B3E" w:rsidRDefault="00F24637" w:rsidP="00F60D5A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</w:p>
        </w:tc>
      </w:tr>
    </w:tbl>
    <w:p w14:paraId="2BF53C39" w14:textId="77777777" w:rsidR="00F24637" w:rsidRDefault="00F2463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9"/>
        <w:gridCol w:w="1417"/>
      </w:tblGrid>
      <w:tr w:rsidR="00D514E7" w:rsidRPr="007B4B3E" w14:paraId="7878A9E0" w14:textId="77777777" w:rsidTr="006A1B41">
        <w:tc>
          <w:tcPr>
            <w:tcW w:w="8279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14290D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Weiteres Vorgehen</w:t>
            </w:r>
          </w:p>
        </w:tc>
        <w:tc>
          <w:tcPr>
            <w:tcW w:w="1417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77C976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Zuständig</w:t>
            </w:r>
          </w:p>
        </w:tc>
      </w:tr>
      <w:tr w:rsidR="00D514E7" w:rsidRPr="007B4B3E" w14:paraId="6DCB7E22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19F9E0" w14:textId="5DE2C30A" w:rsidR="00D514E7" w:rsidRPr="007B4B3E" w:rsidRDefault="00EB01E9" w:rsidP="00DD1E9C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abarbeiten nach Plan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93D7D3" w14:textId="63175921" w:rsidR="00AF4A29" w:rsidRPr="007B4B3E" w:rsidRDefault="00EB01E9" w:rsidP="00AF4A29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Ilja</w:t>
            </w:r>
          </w:p>
        </w:tc>
      </w:tr>
      <w:tr w:rsidR="00D514E7" w:rsidRPr="007B4B3E" w14:paraId="53492324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B2DF4E" w14:textId="5483FCC6" w:rsidR="00AF4A29" w:rsidRPr="007B4B3E" w:rsidRDefault="00EB01E9" w:rsidP="00AF4A29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beenden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2D7E0B" w14:textId="71FA9F6C" w:rsidR="00D514E7" w:rsidRPr="007B4B3E" w:rsidRDefault="00EB01E9" w:rsidP="00F24637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</w:t>
            </w:r>
          </w:p>
        </w:tc>
      </w:tr>
      <w:tr w:rsidR="00D514E7" w:rsidRPr="007B4B3E" w14:paraId="5587BAE6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D6104B" w14:textId="15FED0C0" w:rsidR="00D514E7" w:rsidRPr="007B4B3E" w:rsidRDefault="00146815" w:rsidP="00055A55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Struktur ausarbeiten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3BDC86" w14:textId="2921A2FE" w:rsidR="00AF4A29" w:rsidRPr="007B4B3E" w:rsidRDefault="00146815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Sascha</w:t>
            </w:r>
          </w:p>
        </w:tc>
      </w:tr>
      <w:tr w:rsidR="00AF4A29" w:rsidRPr="007B4B3E" w14:paraId="0C5F32A2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319E890" w14:textId="77777777" w:rsidR="00AF4A29" w:rsidRDefault="00F24637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8" w:name="Text30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3FBC271" w14:textId="77777777" w:rsidR="00AF4A29" w:rsidRPr="007B4B3E" w:rsidRDefault="00F24637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9" w:name="Text26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9"/>
          </w:p>
        </w:tc>
      </w:tr>
    </w:tbl>
    <w:p w14:paraId="3B263290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52"/>
        <w:gridCol w:w="153"/>
        <w:gridCol w:w="1278"/>
        <w:gridCol w:w="153"/>
        <w:gridCol w:w="1528"/>
        <w:gridCol w:w="1746"/>
        <w:gridCol w:w="1379"/>
      </w:tblGrid>
      <w:tr w:rsidR="00232079" w:rsidRPr="007B4B3E" w14:paraId="550DB405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6EA39E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Projektkosten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687AE0F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2D17C5" w14:textId="77777777" w:rsidR="00232079" w:rsidRPr="007B4B3E" w:rsidRDefault="00232079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Budget</w:t>
            </w:r>
            <w:r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F59B63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56EEFE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Aufwand bisher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1B71CC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Berichtszeitraum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1D50AD7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Reserve</w:t>
            </w:r>
          </w:p>
        </w:tc>
      </w:tr>
      <w:tr w:rsidR="00232079" w:rsidRPr="007B4B3E" w14:paraId="0F6B8E30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9BFFC76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Externe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544E9C6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C91F87" w14:textId="29DF5CBE" w:rsidR="00232079" w:rsidRPr="007B4B3E" w:rsidRDefault="00232079" w:rsidP="00055A55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CB6CA3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1386F4" w14:textId="1ABED2BD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C2CFB08" w14:textId="3121F4A9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Oktober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FC057D" w14:textId="5FA7F8B4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32079" w:rsidRPr="007B4B3E" w14:paraId="5432CF1A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3A91FE" w14:textId="77777777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FF8CD9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CB36ED" w14:textId="57DEF66E" w:rsidR="00232079" w:rsidRDefault="00232079" w:rsidP="00055A55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06F0A0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49EB62" w14:textId="511E268A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1D816D2" w14:textId="76F083C3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Oktober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8C44A9" w14:textId="0AA1BC87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32079" w:rsidRPr="007B4B3E" w14:paraId="28E3CA25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3FEBC4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sz w:val="18"/>
                <w:szCs w:val="18"/>
              </w:rPr>
            </w:pPr>
            <w:r w:rsidRPr="007B4B3E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B449770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72B0B5" w14:textId="48A67F28" w:rsidR="00232079" w:rsidRPr="007B4B3E" w:rsidRDefault="00232079" w:rsidP="00F24637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225h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F1BD88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0109F0" w14:textId="31372908" w:rsidR="00232079" w:rsidRPr="007B4B3E" w:rsidRDefault="00232079" w:rsidP="00F24637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2E6F5A9" w14:textId="2B314670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Monate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EE529B" w14:textId="7AE44691" w:rsidR="00232079" w:rsidRPr="007B4B3E" w:rsidRDefault="00146815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45CEAC02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18E89C35" w14:textId="77777777" w:rsidTr="00F72C1E"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A995E8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Bemerkungen</w:t>
            </w:r>
          </w:p>
        </w:tc>
      </w:tr>
      <w:tr w:rsidR="00D514E7" w:rsidRPr="007B4B3E" w14:paraId="30A0BE2A" w14:textId="77777777" w:rsidTr="00F72C1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BD5633" w14:textId="77777777" w:rsidR="00D514E7" w:rsidRPr="007B4B3E" w:rsidRDefault="00F24637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0" w:name="Text3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0"/>
          </w:p>
        </w:tc>
      </w:tr>
    </w:tbl>
    <w:p w14:paraId="21AC30B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3323"/>
        <w:gridCol w:w="2840"/>
      </w:tblGrid>
      <w:tr w:rsidR="00D514E7" w:rsidRPr="007B4B3E" w14:paraId="17FE1F8B" w14:textId="77777777" w:rsidTr="00AF4A29">
        <w:tc>
          <w:tcPr>
            <w:tcW w:w="3124" w:type="dxa"/>
            <w:shd w:val="clear" w:color="auto" w:fill="auto"/>
          </w:tcPr>
          <w:p w14:paraId="65D5C60D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Berichtverfasser:</w:t>
            </w:r>
          </w:p>
          <w:p w14:paraId="551BDE4D" w14:textId="5DDA434C" w:rsidR="00D514E7" w:rsidRPr="007B4B3E" w:rsidRDefault="00146815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Gregor Jaap</w:t>
            </w:r>
          </w:p>
          <w:p w14:paraId="292C1A4C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  <w:p w14:paraId="1BF9A5C9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3323" w:type="dxa"/>
            <w:shd w:val="clear" w:color="auto" w:fill="auto"/>
          </w:tcPr>
          <w:p w14:paraId="5359D122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Empfänger:</w:t>
            </w:r>
          </w:p>
          <w:p w14:paraId="37B8D946" w14:textId="02BA8138" w:rsidR="00D514E7" w:rsidRPr="007B4B3E" w:rsidRDefault="00146815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Immoperium</w:t>
            </w:r>
          </w:p>
        </w:tc>
        <w:tc>
          <w:tcPr>
            <w:tcW w:w="2840" w:type="dxa"/>
            <w:shd w:val="clear" w:color="auto" w:fill="auto"/>
          </w:tcPr>
          <w:p w14:paraId="497416B0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Datum nächster Bericht:</w:t>
            </w:r>
          </w:p>
          <w:p w14:paraId="059749FD" w14:textId="42822C6D" w:rsidR="00D514E7" w:rsidRPr="007B4B3E" w:rsidRDefault="00146815" w:rsidP="00AF4A29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15.11.2020</w:t>
            </w:r>
          </w:p>
        </w:tc>
      </w:tr>
    </w:tbl>
    <w:p w14:paraId="0B0CC68E" w14:textId="77777777" w:rsidR="00D514E7" w:rsidRPr="00D514E7" w:rsidRDefault="00D514E7" w:rsidP="00D514E7">
      <w:pPr>
        <w:rPr>
          <w:rStyle w:val="Hervorhebung"/>
          <w:i w:val="0"/>
        </w:rPr>
      </w:pPr>
    </w:p>
    <w:sectPr w:rsidR="00D514E7" w:rsidRPr="00D514E7" w:rsidSect="00A06D37">
      <w:pgSz w:w="11906" w:h="16838" w:code="9"/>
      <w:pgMar w:top="1179" w:right="851" w:bottom="340" w:left="1134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80933" w14:textId="77777777" w:rsidR="003D05F3" w:rsidRDefault="003D05F3">
      <w:r>
        <w:separator/>
      </w:r>
    </w:p>
  </w:endnote>
  <w:endnote w:type="continuationSeparator" w:id="0">
    <w:p w14:paraId="0D73C611" w14:textId="77777777" w:rsidR="003D05F3" w:rsidRDefault="003D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A8874" w14:textId="77777777" w:rsidR="003D05F3" w:rsidRDefault="003D05F3">
      <w:r>
        <w:separator/>
      </w:r>
    </w:p>
  </w:footnote>
  <w:footnote w:type="continuationSeparator" w:id="0">
    <w:p w14:paraId="5CBFFBF4" w14:textId="77777777" w:rsidR="003D05F3" w:rsidRDefault="003D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53DC"/>
    <w:multiLevelType w:val="hybridMultilevel"/>
    <w:tmpl w:val="114AC60C"/>
    <w:lvl w:ilvl="0" w:tplc="08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25C"/>
    <w:multiLevelType w:val="hybridMultilevel"/>
    <w:tmpl w:val="4AD68138"/>
    <w:lvl w:ilvl="0" w:tplc="73CA74E0"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C"/>
    <w:rsid w:val="00055A55"/>
    <w:rsid w:val="000A401F"/>
    <w:rsid w:val="000D4073"/>
    <w:rsid w:val="000F4680"/>
    <w:rsid w:val="00101F5A"/>
    <w:rsid w:val="001100D6"/>
    <w:rsid w:val="001433A0"/>
    <w:rsid w:val="00146815"/>
    <w:rsid w:val="00232079"/>
    <w:rsid w:val="003D05F3"/>
    <w:rsid w:val="003E2A05"/>
    <w:rsid w:val="0042598E"/>
    <w:rsid w:val="006A1B41"/>
    <w:rsid w:val="006A6607"/>
    <w:rsid w:val="006D2FFE"/>
    <w:rsid w:val="007C78C0"/>
    <w:rsid w:val="00A06D37"/>
    <w:rsid w:val="00AF4A29"/>
    <w:rsid w:val="00CC36B7"/>
    <w:rsid w:val="00D44F6C"/>
    <w:rsid w:val="00D514E7"/>
    <w:rsid w:val="00D56792"/>
    <w:rsid w:val="00DD1E9C"/>
    <w:rsid w:val="00EB01E9"/>
    <w:rsid w:val="00F0103B"/>
    <w:rsid w:val="00F24637"/>
    <w:rsid w:val="00F336F1"/>
    <w:rsid w:val="00F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E3A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rsid w:val="00D514E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514E7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qFormat/>
    <w:rsid w:val="00D514E7"/>
    <w:rPr>
      <w:i/>
      <w:iCs/>
    </w:rPr>
  </w:style>
  <w:style w:type="table" w:customStyle="1" w:styleId="TableGrid">
    <w:name w:val="TableGrid"/>
    <w:rsid w:val="00232079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Projektmanagement\05%20Statusberich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05 Statusbericht.dotx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 Vorlage</vt:lpstr>
    </vt:vector>
  </TitlesOfParts>
  <Manager/>
  <Company>https://Muster-Vorlage.ch</Company>
  <LinksUpToDate>false</LinksUpToDate>
  <CharactersWithSpaces>1251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Vorlage</dc:title>
  <dc:subject>Statusbericht Projekt</dc:subject>
  <dc:creator>https://Muster-Vorlage.ch</dc:creator>
  <cp:keywords>Projektmanagement, Statusbericht</cp:keywords>
  <dc:description>https://Muster-Vorlage.ch
Projektmanagement Statusbericht Vorlage</dc:description>
  <cp:lastModifiedBy>Gregor</cp:lastModifiedBy>
  <cp:revision>4</cp:revision>
  <cp:lastPrinted>2017-08-05T14:16:00Z</cp:lastPrinted>
  <dcterms:created xsi:type="dcterms:W3CDTF">2020-11-08T17:32:00Z</dcterms:created>
  <dcterms:modified xsi:type="dcterms:W3CDTF">2020-11-08T18:18:00Z</dcterms:modified>
  <cp:category>Projektmanagement</cp:category>
</cp:coreProperties>
</file>